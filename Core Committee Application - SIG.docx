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65D61" w14:textId="093D3227" w:rsidR="00A10484" w:rsidRDefault="00F37928">
      <w:pPr>
        <w:pStyle w:val="Title"/>
      </w:pPr>
      <w:r>
        <w:t xml:space="preserve">Core </w:t>
      </w:r>
      <w:r w:rsidR="00F2508D">
        <w:t>MEMBER Application</w:t>
      </w:r>
    </w:p>
    <w:p w14:paraId="3E269BD1" w14:textId="23AEDFC9" w:rsidR="00491139" w:rsidRPr="00491139" w:rsidRDefault="00491139">
      <w:pPr>
        <w:pStyle w:val="Title"/>
        <w:rPr>
          <w:sz w:val="40"/>
          <w:szCs w:val="40"/>
        </w:rPr>
      </w:pPr>
      <w:r w:rsidRPr="00491139">
        <w:rPr>
          <w:sz w:val="40"/>
          <w:szCs w:val="40"/>
        </w:rPr>
        <w:t>Devaraj Kali</w:t>
      </w:r>
    </w:p>
    <w:p w14:paraId="0BB42257" w14:textId="4D5D84C1" w:rsidR="00491139" w:rsidRPr="00491139" w:rsidRDefault="00491139">
      <w:pPr>
        <w:pStyle w:val="Title"/>
        <w:rPr>
          <w:sz w:val="40"/>
          <w:szCs w:val="40"/>
        </w:rPr>
      </w:pPr>
      <w:r w:rsidRPr="00491139">
        <w:rPr>
          <w:sz w:val="40"/>
          <w:szCs w:val="40"/>
        </w:rPr>
        <w:t>3BCA A</w:t>
      </w:r>
    </w:p>
    <w:p w14:paraId="17BAB65C" w14:textId="6D57055A" w:rsidR="00491139" w:rsidRPr="00491139" w:rsidRDefault="00491139">
      <w:pPr>
        <w:pStyle w:val="Title"/>
        <w:rPr>
          <w:sz w:val="40"/>
          <w:szCs w:val="40"/>
        </w:rPr>
      </w:pPr>
      <w:r w:rsidRPr="00491139">
        <w:rPr>
          <w:sz w:val="40"/>
          <w:szCs w:val="40"/>
        </w:rPr>
        <w:t>1841014</w:t>
      </w:r>
    </w:p>
    <w:p w14:paraId="4BDCB283" w14:textId="77777777" w:rsidR="001A6E0E" w:rsidRDefault="001A6E0E" w:rsidP="00855982">
      <w:pPr>
        <w:pStyle w:val="Heading1"/>
      </w:pPr>
    </w:p>
    <w:p w14:paraId="77D93032" w14:textId="6E8424CD" w:rsidR="00855982" w:rsidRPr="00855982" w:rsidRDefault="00F37928" w:rsidP="00855982">
      <w:pPr>
        <w:pStyle w:val="Heading1"/>
      </w:pPr>
      <w:r>
        <w:t>Why I Joined</w:t>
      </w:r>
      <w:r w:rsidR="001A6E0E">
        <w:t xml:space="preserve"> t</w:t>
      </w:r>
      <w:r>
        <w:t>he</w:t>
      </w:r>
      <w:r w:rsidR="001A6E0E">
        <w:t xml:space="preserve"> </w:t>
      </w:r>
      <w:r>
        <w:t>Club</w:t>
      </w:r>
    </w:p>
    <w:p w14:paraId="2ACEEE8C" w14:textId="2548A7CE" w:rsidR="00F37928" w:rsidRDefault="00F37928" w:rsidP="00F37928">
      <w:r>
        <w:t>I chose to join this club because I have always been in interested in ethical hacking. Joining the club is a step I am taking to being one step closer to understanding my interest. I hope to become an ethical hacker someday and to do this I have to have a proper understanding of networks, linux</w:t>
      </w:r>
      <w:r w:rsidR="00491139">
        <w:t>,</w:t>
      </w:r>
      <w:r>
        <w:t xml:space="preserve"> and programming. I</w:t>
      </w:r>
      <w:r w:rsidR="00491139">
        <w:t xml:space="preserve"> also</w:t>
      </w:r>
      <w:r>
        <w:t xml:space="preserve"> hope to gain a good amount of knowledge from this club and continue on my path to becoming an ethical hacker. It would also give me a more practical advantage when I am doing certifications.</w:t>
      </w:r>
    </w:p>
    <w:p w14:paraId="6CB78CC2" w14:textId="589FF07A" w:rsidR="00F37928" w:rsidRDefault="00F37928" w:rsidP="00F37928"/>
    <w:p w14:paraId="4F0C36BD" w14:textId="55403176" w:rsidR="00F37928" w:rsidRPr="00855982" w:rsidRDefault="00F37928" w:rsidP="00F37928">
      <w:pPr>
        <w:pStyle w:val="Heading1"/>
      </w:pPr>
      <w:r>
        <w:t xml:space="preserve">Why I </w:t>
      </w:r>
      <w:r>
        <w:t>Want To Be A Core Committee Member</w:t>
      </w:r>
    </w:p>
    <w:p w14:paraId="762694CC" w14:textId="5A6C33E2" w:rsidR="00491139" w:rsidRDefault="00F37928" w:rsidP="00F37928">
      <w:r>
        <w:t xml:space="preserve"> Being a core committee member can </w:t>
      </w:r>
      <w:r w:rsidR="00491139">
        <w:t>give me an added advantage in obtaining leadership skills and also growing along with the group. I will learn to be a lot more responsible and also serious when it comes down to doing something important for a company or organization.  I will also be able to obtain skills that can be used to help other people. It can also give me an understanding of what it means to organizing and taking care of important projects in any organization.</w:t>
      </w:r>
    </w:p>
    <w:p w14:paraId="040F41A4" w14:textId="5855F091" w:rsidR="00491139" w:rsidRDefault="00491139" w:rsidP="00F37928"/>
    <w:p w14:paraId="78E19ED2" w14:textId="2437826E" w:rsidR="00491139" w:rsidRPr="00855982" w:rsidRDefault="00491139" w:rsidP="00491139">
      <w:pPr>
        <w:pStyle w:val="Heading1"/>
      </w:pPr>
      <w:r>
        <w:t>Wh</w:t>
      </w:r>
      <w:bookmarkStart w:id="0" w:name="_GoBack"/>
      <w:bookmarkEnd w:id="0"/>
      <w:r>
        <w:t xml:space="preserve">at I Want </w:t>
      </w:r>
      <w:proofErr w:type="gramStart"/>
      <w:r>
        <w:t>To</w:t>
      </w:r>
      <w:proofErr w:type="gramEnd"/>
      <w:r>
        <w:t xml:space="preserve"> Do In </w:t>
      </w:r>
      <w:r w:rsidR="001A6E0E">
        <w:t>t</w:t>
      </w:r>
      <w:r>
        <w:t>he Club</w:t>
      </w:r>
    </w:p>
    <w:p w14:paraId="0296E34A" w14:textId="63C00E00" w:rsidR="00491139" w:rsidRDefault="00491139" w:rsidP="00491139">
      <w:r>
        <w:t>I want to learn ethical hacking</w:t>
      </w:r>
      <w:r w:rsidR="00F15284">
        <w:t>,</w:t>
      </w:r>
      <w:r>
        <w:t xml:space="preserve"> and</w:t>
      </w:r>
      <w:r w:rsidR="00F15284">
        <w:t xml:space="preserve"> </w:t>
      </w:r>
      <w:r>
        <w:t>in</w:t>
      </w:r>
      <w:r w:rsidR="00F15284">
        <w:t xml:space="preserve"> </w:t>
      </w:r>
      <w:r>
        <w:t>the</w:t>
      </w:r>
      <w:r w:rsidR="00F15284">
        <w:t xml:space="preserve"> </w:t>
      </w:r>
      <w:r>
        <w:t>process learn more about networking, linux, and programming. I want to gain knowledge that will be useful for getting certifications such as the Certified Ethical Hacker</w:t>
      </w:r>
      <w:r w:rsidR="00F15284">
        <w:t xml:space="preserve"> </w:t>
      </w:r>
      <w:r>
        <w:t>(CEH)</w:t>
      </w:r>
      <w:r w:rsidR="00F15284">
        <w:t xml:space="preserve"> and so on. I also want to get a practical as well as theoretical experience in ethical hacking through this club. I want to experiment along with others and learn from mistakes as well as successes. </w:t>
      </w:r>
    </w:p>
    <w:p w14:paraId="73FAC928" w14:textId="77777777" w:rsidR="00491139" w:rsidRDefault="00491139" w:rsidP="00F37928"/>
    <w:p w14:paraId="0AD957DC" w14:textId="77777777" w:rsidR="00F37928" w:rsidRDefault="00F37928" w:rsidP="00F37928"/>
    <w:sectPr w:rsidR="00F37928" w:rsidSect="00855982">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19ED1" w14:textId="77777777" w:rsidR="006D5DA7" w:rsidRDefault="006D5DA7" w:rsidP="00855982">
      <w:pPr>
        <w:spacing w:after="0" w:line="240" w:lineRule="auto"/>
      </w:pPr>
      <w:r>
        <w:separator/>
      </w:r>
    </w:p>
  </w:endnote>
  <w:endnote w:type="continuationSeparator" w:id="0">
    <w:p w14:paraId="54989336" w14:textId="77777777" w:rsidR="006D5DA7" w:rsidRDefault="006D5DA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7DC83FEB"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9F4EB" w14:textId="77777777" w:rsidR="006D5DA7" w:rsidRDefault="006D5DA7" w:rsidP="00855982">
      <w:pPr>
        <w:spacing w:after="0" w:line="240" w:lineRule="auto"/>
      </w:pPr>
      <w:r>
        <w:separator/>
      </w:r>
    </w:p>
  </w:footnote>
  <w:footnote w:type="continuationSeparator" w:id="0">
    <w:p w14:paraId="075E204B" w14:textId="77777777" w:rsidR="006D5DA7" w:rsidRDefault="006D5DA7"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6209F" w14:textId="4A1A1224" w:rsidR="00E86FBE" w:rsidRDefault="00F2508D">
    <w:pPr>
      <w:pStyle w:val="Header"/>
    </w:pPr>
    <w:r>
      <w:t>SIG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28"/>
    <w:rsid w:val="001A6E0E"/>
    <w:rsid w:val="001D4362"/>
    <w:rsid w:val="00491139"/>
    <w:rsid w:val="006D5DA7"/>
    <w:rsid w:val="007833A7"/>
    <w:rsid w:val="00855982"/>
    <w:rsid w:val="00A10484"/>
    <w:rsid w:val="00DB5196"/>
    <w:rsid w:val="00E86FBE"/>
    <w:rsid w:val="00F15284"/>
    <w:rsid w:val="00F2508D"/>
    <w:rsid w:val="00F3792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F49CC"/>
  <w15:chartTrackingRefBased/>
  <w15:docId w15:val="{CC6E64BD-A297-4C9C-8A73-BC736248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0E"/>
  </w:style>
  <w:style w:type="paragraph" w:styleId="Heading1">
    <w:name w:val="heading 1"/>
    <w:basedOn w:val="Normal"/>
    <w:next w:val="Normal"/>
    <w:link w:val="Heading1Char"/>
    <w:uiPriority w:val="9"/>
    <w:qFormat/>
    <w:rsid w:val="001A6E0E"/>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A6E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A6E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6E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6E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6E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6E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6E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6E0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E0E"/>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1A6E0E"/>
    <w:rPr>
      <w:rFonts w:asciiTheme="majorHAnsi" w:eastAsiaTheme="majorEastAsia" w:hAnsiTheme="majorHAnsi" w:cstheme="majorBidi"/>
      <w:caps/>
      <w:color w:val="1F497D" w:themeColor="text2"/>
      <w:spacing w:val="30"/>
      <w:sz w:val="72"/>
      <w:szCs w:val="7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1A6E0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A6E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A6E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A6E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6E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6E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6E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6E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6E0E"/>
    <w:rPr>
      <w:b/>
      <w:bCs/>
      <w:i/>
      <w:iCs/>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A6E0E"/>
    <w:pPr>
      <w:spacing w:line="240" w:lineRule="auto"/>
    </w:pPr>
    <w:rPr>
      <w:b/>
      <w:bCs/>
      <w:color w:val="404040" w:themeColor="text1" w:themeTint="BF"/>
      <w:sz w:val="16"/>
      <w:szCs w:val="16"/>
    </w:rPr>
  </w:style>
  <w:style w:type="paragraph" w:styleId="TOCHeading">
    <w:name w:val="TOC Heading"/>
    <w:basedOn w:val="Heading1"/>
    <w:next w:val="Normal"/>
    <w:uiPriority w:val="39"/>
    <w:semiHidden/>
    <w:unhideWhenUsed/>
    <w:qFormat/>
    <w:rsid w:val="001A6E0E"/>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i/>
      <w:iCs/>
      <w:color w:val="244061" w:themeColor="accent1" w:themeShade="80"/>
    </w:rPr>
  </w:style>
  <w:style w:type="character" w:styleId="FollowedHyperlink">
    <w:name w:val="FollowedHyperlink"/>
    <w:basedOn w:val="DefaultParagraphFont"/>
    <w:uiPriority w:val="99"/>
    <w:semiHidden/>
    <w:unhideWhenUsed/>
    <w:rsid w:val="007833A7"/>
    <w:rPr>
      <w:color w:val="244061" w:themeColor="accent1" w:themeShade="80"/>
      <w:u w:val="single"/>
    </w:rPr>
  </w:style>
  <w:style w:type="character" w:styleId="Hyperlink">
    <w:name w:val="Hyperlink"/>
    <w:basedOn w:val="DefaultParagraphFont"/>
    <w:uiPriority w:val="99"/>
    <w:semiHidden/>
    <w:unhideWhenUsed/>
    <w:rsid w:val="007833A7"/>
    <w:rPr>
      <w:color w:val="5F497A"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1A6E0E"/>
    <w:rPr>
      <w:b/>
      <w:bCs/>
      <w:i/>
      <w:iCs/>
      <w:color w:val="auto"/>
    </w:rPr>
  </w:style>
  <w:style w:type="paragraph" w:styleId="IntenseQuote">
    <w:name w:val="Intense Quote"/>
    <w:basedOn w:val="Normal"/>
    <w:next w:val="Normal"/>
    <w:link w:val="IntenseQuoteChar"/>
    <w:uiPriority w:val="30"/>
    <w:qFormat/>
    <w:rsid w:val="001A6E0E"/>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1A6E0E"/>
    <w:rPr>
      <w:rFonts w:asciiTheme="majorHAnsi" w:eastAsiaTheme="majorEastAsia" w:hAnsiTheme="majorHAnsi" w:cstheme="majorBidi"/>
      <w:caps/>
      <w:color w:val="365F91" w:themeColor="accent1" w:themeShade="BF"/>
      <w:sz w:val="28"/>
      <w:szCs w:val="28"/>
    </w:rPr>
  </w:style>
  <w:style w:type="character" w:styleId="IntenseReference">
    <w:name w:val="Intense Reference"/>
    <w:basedOn w:val="DefaultParagraphFont"/>
    <w:uiPriority w:val="32"/>
    <w:qFormat/>
    <w:rsid w:val="001A6E0E"/>
    <w:rPr>
      <w:b/>
      <w:bCs/>
      <w:caps w:val="0"/>
      <w:smallCaps/>
      <w:color w:val="auto"/>
      <w:spacing w:val="0"/>
      <w:u w:val="single"/>
    </w:rPr>
  </w:style>
  <w:style w:type="paragraph" w:styleId="Subtitle">
    <w:name w:val="Subtitle"/>
    <w:basedOn w:val="Normal"/>
    <w:next w:val="Normal"/>
    <w:link w:val="SubtitleChar"/>
    <w:uiPriority w:val="11"/>
    <w:qFormat/>
    <w:rsid w:val="001A6E0E"/>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1A6E0E"/>
    <w:rPr>
      <w:color w:val="1F497D" w:themeColor="text2"/>
      <w:sz w:val="28"/>
      <w:szCs w:val="28"/>
    </w:rPr>
  </w:style>
  <w:style w:type="character" w:styleId="Strong">
    <w:name w:val="Strong"/>
    <w:basedOn w:val="DefaultParagraphFont"/>
    <w:uiPriority w:val="22"/>
    <w:qFormat/>
    <w:rsid w:val="001A6E0E"/>
    <w:rPr>
      <w:b/>
      <w:bCs/>
    </w:rPr>
  </w:style>
  <w:style w:type="character" w:styleId="Emphasis">
    <w:name w:val="Emphasis"/>
    <w:basedOn w:val="DefaultParagraphFont"/>
    <w:uiPriority w:val="20"/>
    <w:qFormat/>
    <w:rsid w:val="001A6E0E"/>
    <w:rPr>
      <w:i/>
      <w:iCs/>
      <w:color w:val="000000" w:themeColor="text1"/>
    </w:rPr>
  </w:style>
  <w:style w:type="paragraph" w:styleId="NoSpacing">
    <w:name w:val="No Spacing"/>
    <w:uiPriority w:val="1"/>
    <w:qFormat/>
    <w:rsid w:val="001A6E0E"/>
    <w:pPr>
      <w:spacing w:after="0" w:line="240" w:lineRule="auto"/>
    </w:pPr>
  </w:style>
  <w:style w:type="paragraph" w:styleId="Quote">
    <w:name w:val="Quote"/>
    <w:basedOn w:val="Normal"/>
    <w:next w:val="Normal"/>
    <w:link w:val="QuoteChar"/>
    <w:uiPriority w:val="29"/>
    <w:qFormat/>
    <w:rsid w:val="001A6E0E"/>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1A6E0E"/>
    <w:rPr>
      <w:i/>
      <w:iCs/>
      <w:color w:val="76923C" w:themeColor="accent3" w:themeShade="BF"/>
      <w:sz w:val="24"/>
      <w:szCs w:val="24"/>
    </w:rPr>
  </w:style>
  <w:style w:type="character" w:styleId="SubtleEmphasis">
    <w:name w:val="Subtle Emphasis"/>
    <w:basedOn w:val="DefaultParagraphFont"/>
    <w:uiPriority w:val="19"/>
    <w:qFormat/>
    <w:rsid w:val="001A6E0E"/>
    <w:rPr>
      <w:i/>
      <w:iCs/>
      <w:color w:val="595959" w:themeColor="text1" w:themeTint="A6"/>
    </w:rPr>
  </w:style>
  <w:style w:type="character" w:styleId="SubtleReference">
    <w:name w:val="Subtle Reference"/>
    <w:basedOn w:val="DefaultParagraphFont"/>
    <w:uiPriority w:val="31"/>
    <w:qFormat/>
    <w:rsid w:val="001A6E0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1A6E0E"/>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20-%2003\AppData\Roaming\Microsoft\Templates\Report%20design%20(blank).dotx"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DEVARAJ KALI</dc:creator>
  <cp:lastModifiedBy>Devaraj Kali</cp:lastModifiedBy>
  <cp:revision>6</cp:revision>
  <dcterms:created xsi:type="dcterms:W3CDTF">2019-07-26T15:21:00Z</dcterms:created>
  <dcterms:modified xsi:type="dcterms:W3CDTF">2019-07-26T15:51:00Z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